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3784"/>
        <w:gridCol w:w="6738"/>
      </w:tblGrid>
      <w:tr w:rsidR="002C2CDD" w:rsidRPr="0027652F" w14:paraId="63C41CCF" w14:textId="77777777" w:rsidTr="00F74536">
        <w:trPr>
          <w:trHeight w:val="393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50C344F8" w14:textId="055BE34E" w:rsidR="00523479" w:rsidRPr="0048570D" w:rsidRDefault="00FB0EC9" w:rsidP="00523479">
            <w:pPr>
              <w:pStyle w:val="Initialen"/>
              <w:rPr>
                <w:rFonts w:ascii="Arial" w:hAnsi="Arial" w:cs="Arial"/>
                <w:b/>
                <w:bCs/>
                <w:color w:val="auto"/>
                <w:sz w:val="96"/>
                <w:szCs w:val="96"/>
              </w:rPr>
            </w:pPr>
            <w:r w:rsidRPr="0048570D">
              <w:rPr>
                <w:rFonts w:ascii="Arial" w:hAnsi="Arial" w:cs="Arial"/>
                <w:b/>
                <w:bCs/>
                <w:noProof/>
                <w:color w:val="auto"/>
                <w:sz w:val="96"/>
                <w:szCs w:val="96"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A605F76" wp14:editId="39F27E4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43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6CBF8" id="Groep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BdEqZWrQMAAKcOAAAOAAAAAAAAAAAAAAAAAC4CAABkcnMvZTJvRG9jLnhtbFBL&#10;AQItABQABgAIAAAAIQBBGqex3wAAAAoBAAAPAAAAAAAAAAAAAAAAAAcGAABkcnMvZG93bnJldi54&#10;bWxQSwUGAAAAAAQABADzAAAAEwcAAAAA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" adj="626" filled="f" stroked="f" strokeweight="1pt">
                        <v:stroke joinstyle="miter"/>
                      </v:shape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80139" w:rsidRPr="0048570D">
              <w:rPr>
                <w:rFonts w:ascii="Arial" w:hAnsi="Arial" w:cs="Arial"/>
                <w:b/>
                <w:bCs/>
                <w:color w:val="auto"/>
                <w:sz w:val="96"/>
                <w:szCs w:val="96"/>
              </w:rPr>
              <w:t>CV</w:t>
            </w:r>
          </w:p>
          <w:p w14:paraId="6E39AE57" w14:textId="1570F72C" w:rsidR="00A50939" w:rsidRPr="0027652F" w:rsidRDefault="00C80139" w:rsidP="007569C1">
            <w:pPr>
              <w:pStyle w:val="Kop3"/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>persoonlijke info</w:t>
            </w:r>
          </w:p>
          <w:p w14:paraId="19C608BE" w14:textId="667A66B0" w:rsidR="00C80139" w:rsidRPr="0048570D" w:rsidRDefault="00C80139" w:rsidP="00C80139">
            <w:pPr>
              <w:rPr>
                <w:rFonts w:ascii="Arial" w:hAnsi="Arial" w:cs="Arial"/>
                <w:b/>
                <w:bCs/>
              </w:rPr>
            </w:pPr>
            <w:r w:rsidRPr="0048570D">
              <w:rPr>
                <w:rFonts w:ascii="Arial" w:hAnsi="Arial" w:cs="Arial"/>
                <w:b/>
                <w:bCs/>
              </w:rPr>
              <w:t xml:space="preserve">Telefoonnummer: </w:t>
            </w:r>
          </w:p>
          <w:p w14:paraId="00C24E4D" w14:textId="32422F71" w:rsidR="001A4C46" w:rsidRPr="0027652F" w:rsidRDefault="001A4C46" w:rsidP="00C80139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>+31 6 43 42 14 04</w:t>
            </w:r>
          </w:p>
          <w:p w14:paraId="3022DE24" w14:textId="77777777" w:rsidR="001A4C46" w:rsidRPr="0027652F" w:rsidRDefault="001A4C46" w:rsidP="00C80139">
            <w:pPr>
              <w:rPr>
                <w:rFonts w:ascii="Arial" w:hAnsi="Arial" w:cs="Arial"/>
              </w:rPr>
            </w:pPr>
          </w:p>
          <w:p w14:paraId="15A620BC" w14:textId="03796AC4" w:rsidR="00C80139" w:rsidRDefault="00C80139" w:rsidP="00C80139">
            <w:pPr>
              <w:rPr>
                <w:rFonts w:ascii="Arial" w:hAnsi="Arial" w:cs="Arial"/>
                <w:sz w:val="20"/>
                <w:szCs w:val="20"/>
              </w:rPr>
            </w:pPr>
            <w:r w:rsidRPr="0048570D">
              <w:rPr>
                <w:rFonts w:ascii="Arial" w:hAnsi="Arial" w:cs="Arial"/>
                <w:b/>
                <w:bCs/>
              </w:rPr>
              <w:t>Email:</w:t>
            </w:r>
            <w:r w:rsidR="001A4C46" w:rsidRPr="0048570D">
              <w:rPr>
                <w:rFonts w:ascii="Arial" w:hAnsi="Arial" w:cs="Arial"/>
                <w:b/>
                <w:bCs/>
              </w:rPr>
              <w:t xml:space="preserve"> </w:t>
            </w:r>
            <w:hyperlink r:id="rId10" w:history="1">
              <w:r w:rsidR="001A4C46" w:rsidRPr="0027652F">
                <w:rPr>
                  <w:rStyle w:val="Hyperlink"/>
                  <w:rFonts w:ascii="Arial" w:hAnsi="Arial" w:cs="Arial"/>
                  <w:sz w:val="20"/>
                  <w:szCs w:val="20"/>
                </w:rPr>
                <w:t>yusufkaan.bican@hotmail.com</w:t>
              </w:r>
            </w:hyperlink>
          </w:p>
          <w:p w14:paraId="421B6015" w14:textId="6DEA5469" w:rsidR="005F099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54732" w14:textId="0D591D03" w:rsidR="0048570D" w:rsidRDefault="0048570D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9C2D35" w14:textId="16799F12" w:rsidR="005F0996" w:rsidRPr="005F0996" w:rsidRDefault="005F0996" w:rsidP="00C80139">
            <w:pPr>
              <w:rPr>
                <w:rFonts w:ascii="Arial" w:hAnsi="Arial" w:cs="Arial"/>
                <w:b/>
                <w:bCs/>
              </w:rPr>
            </w:pPr>
            <w:r w:rsidRPr="005F0996">
              <w:rPr>
                <w:rFonts w:ascii="Arial" w:hAnsi="Arial" w:cs="Arial"/>
                <w:b/>
                <w:bCs/>
              </w:rPr>
              <w:t>Woonplaats:</w:t>
            </w:r>
          </w:p>
          <w:p w14:paraId="52D82365" w14:textId="05CA5CD9" w:rsidR="005F099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Baarn</w:t>
            </w:r>
          </w:p>
          <w:p w14:paraId="3F58A7C2" w14:textId="47288D6A" w:rsidR="005F099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C0ADB7" w14:textId="2268A6F0" w:rsidR="005F0996" w:rsidRPr="005F0996" w:rsidRDefault="005F0996" w:rsidP="005F09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Leeftijd</w:t>
            </w:r>
            <w:r w:rsidRPr="005F0996">
              <w:rPr>
                <w:rFonts w:ascii="Arial" w:hAnsi="Arial" w:cs="Arial"/>
                <w:b/>
                <w:bCs/>
              </w:rPr>
              <w:t>:</w:t>
            </w:r>
          </w:p>
          <w:p w14:paraId="146A8CED" w14:textId="5179957B" w:rsidR="001A4C46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28/02/2002</w:t>
            </w:r>
          </w:p>
          <w:p w14:paraId="40687C68" w14:textId="77777777" w:rsidR="005F0996" w:rsidRPr="0027652F" w:rsidRDefault="005F0996" w:rsidP="00C801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40CC56" w14:textId="48201D52" w:rsidR="001A4C46" w:rsidRDefault="001A4C46" w:rsidP="00C80139">
            <w:pPr>
              <w:rPr>
                <w:rFonts w:ascii="Arial" w:hAnsi="Arial" w:cs="Arial"/>
              </w:rPr>
            </w:pPr>
          </w:p>
          <w:p w14:paraId="31B7A5E6" w14:textId="77777777" w:rsidR="002C21AF" w:rsidRPr="0027652F" w:rsidRDefault="002C21AF" w:rsidP="00C80139">
            <w:pPr>
              <w:rPr>
                <w:rFonts w:ascii="Arial" w:hAnsi="Arial" w:cs="Arial"/>
              </w:rPr>
            </w:pPr>
          </w:p>
          <w:p w14:paraId="3CDB310E" w14:textId="77777777" w:rsidR="002C2CDD" w:rsidRPr="0027652F" w:rsidRDefault="00000000" w:rsidP="007569C1">
            <w:pPr>
              <w:pStyle w:val="Kop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Vaardigheden:"/>
                <w:tag w:val="Vaardigheden:"/>
                <w:id w:val="1490835561"/>
                <w:placeholder>
                  <w:docPart w:val="B0F3DCB83DC340A6BA600DCF9EB739F2"/>
                </w:placeholder>
                <w:temporary/>
                <w:showingPlcHdr/>
                <w15:appearance w15:val="hidden"/>
              </w:sdtPr>
              <w:sdtContent>
                <w:r w:rsidR="002C2CDD" w:rsidRPr="0027652F">
                  <w:rPr>
                    <w:rFonts w:ascii="Arial" w:hAnsi="Arial" w:cs="Arial"/>
                    <w:lang w:bidi="nl-NL"/>
                  </w:rPr>
                  <w:t>Vaardigheden</w:t>
                </w:r>
              </w:sdtContent>
            </w:sdt>
          </w:p>
          <w:p w14:paraId="344941C9" w14:textId="77777777" w:rsidR="00741125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PHP</w:t>
            </w:r>
          </w:p>
          <w:p w14:paraId="7D916649" w14:textId="77777777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8D1AE2" w14:textId="13810F35" w:rsidR="002C21AF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  <w:p w14:paraId="59312810" w14:textId="4DDAD669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6069DC" w14:textId="6CB8EB2D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PDO</w:t>
            </w:r>
          </w:p>
          <w:p w14:paraId="0D2315FC" w14:textId="160F291C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A8D25D" w14:textId="3C44BC00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Laravel</w:t>
            </w:r>
            <w:proofErr w:type="spellEnd"/>
          </w:p>
          <w:p w14:paraId="33ED1CB3" w14:textId="2A72CA8F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D18706" w14:textId="4296754E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React</w:t>
            </w:r>
            <w:proofErr w:type="spellEnd"/>
          </w:p>
          <w:p w14:paraId="211F04A9" w14:textId="3E027A45" w:rsidR="00E06E6D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198FB9" w14:textId="60EB50B2" w:rsidR="00E06E6D" w:rsidRPr="004F2707" w:rsidRDefault="00E06E6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Vue.JS</w:t>
            </w:r>
          </w:p>
          <w:p w14:paraId="09D2324E" w14:textId="04DBA848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D39464" w14:textId="14E513A3" w:rsidR="00F713B4" w:rsidRPr="004F2707" w:rsidRDefault="00F713B4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HTML/CSS</w:t>
            </w:r>
          </w:p>
          <w:p w14:paraId="19F34B4E" w14:textId="7CB43A9D" w:rsidR="00F713B4" w:rsidRPr="004F2707" w:rsidRDefault="00F713B4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AA4E163" w14:textId="1F52B2BC" w:rsidR="00F713B4" w:rsidRPr="004F2707" w:rsidRDefault="00F713B4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MySQL</w:t>
            </w:r>
            <w:proofErr w:type="spellEnd"/>
          </w:p>
          <w:p w14:paraId="429FA725" w14:textId="01DC0FE9" w:rsidR="007A408D" w:rsidRPr="004F2707" w:rsidRDefault="007A408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85EA52" w14:textId="54197C63" w:rsidR="00511D30" w:rsidRPr="004F2707" w:rsidRDefault="007A408D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Agile</w:t>
            </w:r>
          </w:p>
          <w:p w14:paraId="33DADB62" w14:textId="77777777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A74AFC" w14:textId="6E111913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Linux</w:t>
            </w:r>
          </w:p>
          <w:p w14:paraId="704A1CAC" w14:textId="77777777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592183" w14:textId="4BD61E02" w:rsidR="002C21AF" w:rsidRPr="004F2707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WinSCP</w:t>
            </w:r>
            <w:proofErr w:type="spellEnd"/>
          </w:p>
          <w:p w14:paraId="4C574A9C" w14:textId="77777777" w:rsidR="002C21AF" w:rsidRPr="002C21AF" w:rsidRDefault="002C21AF" w:rsidP="00741125">
            <w:pPr>
              <w:rPr>
                <w:rFonts w:ascii="Arial" w:hAnsi="Arial" w:cs="Arial"/>
                <w:b/>
                <w:bCs/>
              </w:rPr>
            </w:pPr>
          </w:p>
          <w:p w14:paraId="56AFC942" w14:textId="77777777" w:rsidR="002C21AF" w:rsidRDefault="002C21AF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F2707">
              <w:rPr>
                <w:rFonts w:ascii="Arial" w:hAnsi="Arial" w:cs="Arial"/>
                <w:b/>
                <w:bCs/>
                <w:sz w:val="20"/>
                <w:szCs w:val="20"/>
              </w:rPr>
              <w:t>PuTTY</w:t>
            </w:r>
            <w:proofErr w:type="spellEnd"/>
          </w:p>
          <w:p w14:paraId="218A763A" w14:textId="77777777" w:rsidR="008D05AE" w:rsidRDefault="008D05AE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B9556E" w14:textId="77777777" w:rsidR="008D05AE" w:rsidRDefault="008D05AE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Wordpress</w:t>
            </w:r>
            <w:proofErr w:type="spellEnd"/>
          </w:p>
          <w:p w14:paraId="7511F87E" w14:textId="77777777" w:rsidR="00CD4EC5" w:rsidRDefault="00CD4EC5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F5C65E" w14:textId="794359A7" w:rsidR="00CD4EC5" w:rsidRPr="001B2997" w:rsidRDefault="00CD4EC5" w:rsidP="007411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6738"/>
            </w:tblGrid>
            <w:tr w:rsidR="00C612DA" w:rsidRPr="0027652F" w14:paraId="7BE514A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2C7EDA6" w14:textId="3418D253" w:rsidR="00C612DA" w:rsidRPr="0027652F" w:rsidRDefault="00000000" w:rsidP="00C612DA">
                  <w:pPr>
                    <w:pStyle w:val="Kop1"/>
                    <w:outlineLvl w:val="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Voer uw naam in:"/>
                      <w:tag w:val="Voer uw naam in:"/>
                      <w:id w:val="-296147368"/>
                      <w:placeholder>
                        <w:docPart w:val="A7439F6023BC44A596FD0E9F740C92BB"/>
                      </w:placeholder>
                      <w15:appearance w15:val="hidden"/>
                    </w:sdtPr>
                    <w:sdtContent>
                      <w:r w:rsidR="00BB655E" w:rsidRPr="0027652F">
                        <w:rPr>
                          <w:rFonts w:ascii="Arial" w:hAnsi="Arial" w:cs="Arial"/>
                        </w:rPr>
                        <w:t>Yusufkaan bican</w:t>
                      </w:r>
                    </w:sdtContent>
                  </w:sdt>
                </w:p>
                <w:p w14:paraId="5AF4C98D" w14:textId="60BCE72F" w:rsidR="00906BEE" w:rsidRPr="0027652F" w:rsidRDefault="00000000" w:rsidP="00906BEE">
                  <w:pPr>
                    <w:pStyle w:val="Kop2"/>
                    <w:outlineLvl w:val="1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i/>
                        <w:iCs/>
                      </w:rPr>
                      <w:alias w:val="Voer beroep of bedrijfstak in:"/>
                      <w:tag w:val="Voer beroep of bedrijfstak in:"/>
                      <w:id w:val="-223601802"/>
                      <w:placeholder>
                        <w:docPart w:val="33938230DBAB48CBA23B26BD1316DA9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BB655E" w:rsidRPr="0027652F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software developer</w:t>
                      </w:r>
                    </w:sdtContent>
                  </w:sdt>
                  <w:r w:rsidR="007D6458" w:rsidRPr="0027652F">
                    <w:rPr>
                      <w:rFonts w:ascii="Arial" w:hAnsi="Arial" w:cs="Arial"/>
                      <w:lang w:bidi="nl-NL"/>
                    </w:rPr>
                    <w:t xml:space="preserve">  </w:t>
                  </w:r>
                  <w:sdt>
                    <w:sdtPr>
                      <w:rPr>
                        <w:rFonts w:ascii="Arial" w:hAnsi="Arial" w:cs="Arial"/>
                      </w:rPr>
                      <w:alias w:val="Koppeling naar andere online-eigenschappen:"/>
                      <w:tag w:val="Koppeling naar andere online-eigenschappen:"/>
                      <w:id w:val="-760060136"/>
                      <w:placeholder>
                        <w:docPart w:val="0B43F61E5B584EE6825DB95412FD168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33541">
                        <w:rPr>
                          <w:rFonts w:ascii="Arial" w:hAnsi="Arial" w:cs="Arial"/>
                        </w:rPr>
                        <w:t>|</w:t>
                      </w:r>
                    </w:sdtContent>
                  </w:sdt>
                </w:p>
              </w:tc>
            </w:tr>
          </w:tbl>
          <w:p w14:paraId="1E56B3EC" w14:textId="77777777" w:rsidR="002C2CDD" w:rsidRPr="0027652F" w:rsidRDefault="00000000" w:rsidP="007569C1">
            <w:pPr>
              <w:pStyle w:val="Kop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Werkervaring:"/>
                <w:tag w:val="Werkervaring:"/>
                <w:id w:val="1217937480"/>
                <w:placeholder>
                  <w:docPart w:val="3D23A448DD0F46CFB19CCDC047207039"/>
                </w:placeholder>
                <w:temporary/>
                <w:showingPlcHdr/>
                <w15:appearance w15:val="hidden"/>
              </w:sdtPr>
              <w:sdtContent>
                <w:r w:rsidR="002C2CDD" w:rsidRPr="0027652F">
                  <w:rPr>
                    <w:rFonts w:ascii="Arial" w:hAnsi="Arial" w:cs="Arial"/>
                    <w:lang w:bidi="nl-NL"/>
                  </w:rPr>
                  <w:t>Werkervaring</w:t>
                </w:r>
              </w:sdtContent>
            </w:sdt>
          </w:p>
          <w:p w14:paraId="29372214" w14:textId="70A3A40C" w:rsidR="00BB655E" w:rsidRPr="0027652F" w:rsidRDefault="00BB655E" w:rsidP="007569C1">
            <w:pPr>
              <w:rPr>
                <w:rFonts w:ascii="Arial" w:hAnsi="Arial" w:cs="Arial"/>
                <w:b/>
                <w:bCs/>
              </w:rPr>
            </w:pPr>
            <w:r w:rsidRPr="0027652F">
              <w:rPr>
                <w:rFonts w:ascii="Arial" w:hAnsi="Arial" w:cs="Arial"/>
                <w:b/>
                <w:bCs/>
              </w:rPr>
              <w:t>Front</w:t>
            </w:r>
            <w:r w:rsidR="0027652F">
              <w:rPr>
                <w:rFonts w:ascii="Arial" w:hAnsi="Arial" w:cs="Arial"/>
                <w:b/>
                <w:bCs/>
              </w:rPr>
              <w:t>-</w:t>
            </w:r>
            <w:r w:rsidRPr="0027652F">
              <w:rPr>
                <w:rFonts w:ascii="Arial" w:hAnsi="Arial" w:cs="Arial"/>
                <w:b/>
                <w:bCs/>
              </w:rPr>
              <w:t>end</w:t>
            </w:r>
            <w:r w:rsidR="006905F6" w:rsidRPr="0027652F">
              <w:rPr>
                <w:rFonts w:ascii="Arial" w:hAnsi="Arial" w:cs="Arial"/>
                <w:b/>
                <w:bCs/>
              </w:rPr>
              <w:t xml:space="preserve"> &amp; </w:t>
            </w:r>
            <w:proofErr w:type="spellStart"/>
            <w:r w:rsidRPr="0027652F">
              <w:rPr>
                <w:rFonts w:ascii="Arial" w:hAnsi="Arial" w:cs="Arial"/>
                <w:b/>
                <w:bCs/>
              </w:rPr>
              <w:t>Back</w:t>
            </w:r>
            <w:r w:rsidR="0027652F">
              <w:rPr>
                <w:rFonts w:ascii="Arial" w:hAnsi="Arial" w:cs="Arial"/>
                <w:b/>
                <w:bCs/>
              </w:rPr>
              <w:t>-e</w:t>
            </w:r>
            <w:r w:rsidRPr="0027652F">
              <w:rPr>
                <w:rFonts w:ascii="Arial" w:hAnsi="Arial" w:cs="Arial"/>
                <w:b/>
                <w:bCs/>
              </w:rPr>
              <w:t>nd</w:t>
            </w:r>
            <w:proofErr w:type="spellEnd"/>
            <w:r w:rsidR="006905F6" w:rsidRPr="0027652F">
              <w:rPr>
                <w:rFonts w:ascii="Arial" w:hAnsi="Arial" w:cs="Arial"/>
                <w:b/>
                <w:bCs/>
              </w:rPr>
              <w:t xml:space="preserve"> </w:t>
            </w:r>
            <w:r w:rsidR="009A1ACA">
              <w:rPr>
                <w:rFonts w:ascii="Arial" w:hAnsi="Arial" w:cs="Arial"/>
                <w:b/>
                <w:bCs/>
              </w:rPr>
              <w:t>functie</w:t>
            </w:r>
          </w:p>
          <w:p w14:paraId="33C853FC" w14:textId="6ED3E07B" w:rsidR="006905F6" w:rsidRDefault="00BB655E" w:rsidP="007569C1">
            <w:pPr>
              <w:rPr>
                <w:rFonts w:ascii="Arial" w:hAnsi="Arial" w:cs="Arial"/>
                <w:b/>
                <w:bCs/>
              </w:rPr>
            </w:pPr>
            <w:r w:rsidRPr="0027652F">
              <w:rPr>
                <w:rFonts w:ascii="Arial" w:hAnsi="Arial" w:cs="Arial"/>
                <w:b/>
                <w:bCs/>
              </w:rPr>
              <w:t>8-5 Software</w:t>
            </w:r>
          </w:p>
          <w:p w14:paraId="5157CF69" w14:textId="26467FCC" w:rsidR="005F0996" w:rsidRPr="0027652F" w:rsidRDefault="005F0996" w:rsidP="007569C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Amersfoort</w:t>
            </w:r>
          </w:p>
          <w:p w14:paraId="59150334" w14:textId="15E1DECB" w:rsidR="006905F6" w:rsidRPr="0027652F" w:rsidRDefault="00BB655E" w:rsidP="007569C1">
            <w:pPr>
              <w:rPr>
                <w:rFonts w:ascii="Arial" w:hAnsi="Arial" w:cs="Arial"/>
                <w:b/>
                <w:bCs/>
              </w:rPr>
            </w:pPr>
            <w:r w:rsidRPr="0027652F">
              <w:rPr>
                <w:rFonts w:ascii="Arial" w:hAnsi="Arial" w:cs="Arial"/>
                <w:b/>
                <w:bCs/>
              </w:rPr>
              <w:t>19/04/2021 tot 18/02/2022</w:t>
            </w:r>
          </w:p>
          <w:p w14:paraId="152CDDA7" w14:textId="77777777" w:rsidR="006905F6" w:rsidRPr="0027652F" w:rsidRDefault="006905F6" w:rsidP="007569C1">
            <w:pPr>
              <w:rPr>
                <w:rFonts w:ascii="Arial" w:hAnsi="Arial" w:cs="Arial"/>
              </w:rPr>
            </w:pPr>
          </w:p>
          <w:p w14:paraId="479265F0" w14:textId="77777777" w:rsidR="006905F6" w:rsidRPr="0027652F" w:rsidRDefault="006905F6" w:rsidP="007569C1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Verschillende websites van klanten in het bedrijf geholpen. </w:t>
            </w:r>
          </w:p>
          <w:p w14:paraId="34EA58C5" w14:textId="0D3DD713" w:rsidR="006905F6" w:rsidRPr="0027652F" w:rsidRDefault="006905F6" w:rsidP="007569C1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Zoals </w:t>
            </w:r>
            <w:r w:rsidR="0027652F">
              <w:rPr>
                <w:rFonts w:ascii="Arial" w:hAnsi="Arial" w:cs="Arial"/>
              </w:rPr>
              <w:t>problemen in de</w:t>
            </w:r>
            <w:r w:rsidRPr="0027652F">
              <w:rPr>
                <w:rFonts w:ascii="Arial" w:hAnsi="Arial" w:cs="Arial"/>
              </w:rPr>
              <w:t xml:space="preserve"> database </w:t>
            </w:r>
            <w:r w:rsidR="0027652F">
              <w:rPr>
                <w:rFonts w:ascii="Arial" w:hAnsi="Arial" w:cs="Arial"/>
              </w:rPr>
              <w:t xml:space="preserve">oplossen </w:t>
            </w:r>
            <w:r w:rsidRPr="0027652F">
              <w:rPr>
                <w:rFonts w:ascii="Arial" w:hAnsi="Arial" w:cs="Arial"/>
              </w:rPr>
              <w:t>of de hele website veranderen met nieuwe functies.</w:t>
            </w:r>
          </w:p>
          <w:p w14:paraId="076DA531" w14:textId="77777777" w:rsidR="0027652F" w:rsidRDefault="0027652F" w:rsidP="0027652F">
            <w:pPr>
              <w:rPr>
                <w:rFonts w:ascii="Arial" w:hAnsi="Arial" w:cs="Arial"/>
                <w:b/>
                <w:bCs/>
              </w:rPr>
            </w:pPr>
          </w:p>
          <w:p w14:paraId="5BDFC149" w14:textId="0291ABAF" w:rsidR="0027652F" w:rsidRPr="0027652F" w:rsidRDefault="009A1ACA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  <w:p w14:paraId="3207033C" w14:textId="79A16F07" w:rsidR="0027652F" w:rsidRDefault="009A1ACA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Eigen werk</w:t>
            </w:r>
          </w:p>
          <w:p w14:paraId="412D490B" w14:textId="6A2FE853" w:rsidR="005F0996" w:rsidRPr="0027652F" w:rsidRDefault="005F0996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Baarn</w:t>
            </w:r>
          </w:p>
          <w:p w14:paraId="5213D5FC" w14:textId="4E7EF416" w:rsidR="0027652F" w:rsidRPr="0027652F" w:rsidRDefault="009A1ACA" w:rsidP="002765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27652F" w:rsidRPr="0027652F">
              <w:rPr>
                <w:rFonts w:ascii="Arial" w:hAnsi="Arial" w:cs="Arial"/>
                <w:b/>
                <w:bCs/>
              </w:rPr>
              <w:t>/0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="0027652F" w:rsidRPr="0027652F">
              <w:rPr>
                <w:rFonts w:ascii="Arial" w:hAnsi="Arial" w:cs="Arial"/>
                <w:b/>
                <w:bCs/>
              </w:rPr>
              <w:t>/202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="0027652F" w:rsidRPr="0027652F">
              <w:rPr>
                <w:rFonts w:ascii="Arial" w:hAnsi="Arial" w:cs="Arial"/>
                <w:b/>
                <w:bCs/>
              </w:rPr>
              <w:t xml:space="preserve"> tot </w:t>
            </w:r>
            <w:r>
              <w:rPr>
                <w:rFonts w:ascii="Arial" w:hAnsi="Arial" w:cs="Arial"/>
                <w:b/>
                <w:bCs/>
              </w:rPr>
              <w:t>19</w:t>
            </w:r>
            <w:r w:rsidR="0027652F" w:rsidRPr="0027652F">
              <w:rPr>
                <w:rFonts w:ascii="Arial" w:hAnsi="Arial" w:cs="Arial"/>
                <w:b/>
                <w:bCs/>
              </w:rPr>
              <w:t>/0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27652F" w:rsidRPr="0027652F">
              <w:rPr>
                <w:rFonts w:ascii="Arial" w:hAnsi="Arial" w:cs="Arial"/>
                <w:b/>
                <w:bCs/>
              </w:rPr>
              <w:t>/202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  <w:p w14:paraId="5E04FF6F" w14:textId="77777777" w:rsidR="0027652F" w:rsidRPr="0027652F" w:rsidRDefault="0027652F" w:rsidP="0027652F">
            <w:pPr>
              <w:rPr>
                <w:rFonts w:ascii="Arial" w:hAnsi="Arial" w:cs="Arial"/>
              </w:rPr>
            </w:pPr>
          </w:p>
          <w:p w14:paraId="206EF34C" w14:textId="0EE82C06" w:rsidR="002C2CDD" w:rsidRPr="0027652F" w:rsidRDefault="009A1ACA" w:rsidP="00276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Voornamelijk nieuwe websites ge</w:t>
            </w:r>
            <w:r w:rsidR="006B0755">
              <w:rPr>
                <w:rFonts w:ascii="Arial" w:hAnsi="Arial" w:cs="Arial"/>
              </w:rPr>
              <w:t>maakt</w:t>
            </w:r>
            <w:r>
              <w:rPr>
                <w:rFonts w:ascii="Arial" w:hAnsi="Arial" w:cs="Arial"/>
              </w:rPr>
              <w:t xml:space="preserve"> </w:t>
            </w:r>
            <w:r w:rsidR="006B0755">
              <w:rPr>
                <w:rFonts w:ascii="Arial" w:hAnsi="Arial" w:cs="Arial"/>
              </w:rPr>
              <w:t>in PHP en JS. V</w:t>
            </w:r>
            <w:r>
              <w:rPr>
                <w:rFonts w:ascii="Arial" w:hAnsi="Arial" w:cs="Arial"/>
              </w:rPr>
              <w:t xml:space="preserve">oor </w:t>
            </w:r>
            <w:r w:rsidR="006B0755">
              <w:rPr>
                <w:rFonts w:ascii="Arial" w:hAnsi="Arial" w:cs="Arial"/>
              </w:rPr>
              <w:t xml:space="preserve">vrienden die </w:t>
            </w:r>
            <w:r>
              <w:rPr>
                <w:rFonts w:ascii="Arial" w:hAnsi="Arial" w:cs="Arial"/>
              </w:rPr>
              <w:t>bedrijven</w:t>
            </w:r>
            <w:r w:rsidR="006B0755">
              <w:rPr>
                <w:rFonts w:ascii="Arial" w:hAnsi="Arial" w:cs="Arial"/>
              </w:rPr>
              <w:t xml:space="preserve"> hebben.</w:t>
            </w:r>
          </w:p>
          <w:p w14:paraId="5B7862A6" w14:textId="77777777" w:rsidR="002C2CDD" w:rsidRPr="0027652F" w:rsidRDefault="00000000" w:rsidP="007569C1">
            <w:pPr>
              <w:pStyle w:val="Kop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Opleiding:"/>
                <w:tag w:val="Opleiding:"/>
                <w:id w:val="1349516922"/>
                <w:placeholder>
                  <w:docPart w:val="8546AC51D7464BA4A2D791815F00E1EA"/>
                </w:placeholder>
                <w:temporary/>
                <w:showingPlcHdr/>
                <w15:appearance w15:val="hidden"/>
              </w:sdtPr>
              <w:sdtContent>
                <w:r w:rsidR="002C2CDD" w:rsidRPr="0027652F">
                  <w:rPr>
                    <w:rFonts w:ascii="Arial" w:hAnsi="Arial" w:cs="Arial"/>
                    <w:lang w:bidi="nl-NL"/>
                  </w:rPr>
                  <w:t>Opleiding</w:t>
                </w:r>
              </w:sdtContent>
            </w:sdt>
          </w:p>
          <w:p w14:paraId="4869A8DB" w14:textId="50C2B514" w:rsidR="006B0755" w:rsidRPr="0027652F" w:rsidRDefault="006B0755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Development</w:t>
            </w:r>
          </w:p>
          <w:p w14:paraId="187FABD5" w14:textId="4AF0A16D" w:rsidR="006B0755" w:rsidRDefault="006B0755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ROC van Amsterdam</w:t>
            </w:r>
          </w:p>
          <w:p w14:paraId="0C6DB44F" w14:textId="4004E548" w:rsidR="005F0996" w:rsidRDefault="005F0996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Hilversum</w:t>
            </w:r>
          </w:p>
          <w:p w14:paraId="4A38CAEC" w14:textId="58146404" w:rsidR="006B0755" w:rsidRDefault="006B0755" w:rsidP="006B07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Niveau 4 diploma behaald op 19/09/2022</w:t>
            </w:r>
          </w:p>
          <w:p w14:paraId="214DC2B9" w14:textId="77777777" w:rsidR="00ED72AD" w:rsidRPr="0027652F" w:rsidRDefault="00ED72AD" w:rsidP="006B0755">
            <w:pPr>
              <w:rPr>
                <w:rFonts w:ascii="Arial" w:hAnsi="Arial" w:cs="Arial"/>
                <w:b/>
                <w:bCs/>
              </w:rPr>
            </w:pPr>
          </w:p>
          <w:p w14:paraId="2391B3C1" w14:textId="438EA444" w:rsidR="009F13A5" w:rsidRPr="0027652F" w:rsidRDefault="00ED72AD" w:rsidP="00ED72AD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Diploma behaald </w:t>
            </w:r>
            <w:r>
              <w:rPr>
                <w:rFonts w:ascii="Arial" w:hAnsi="Arial" w:cs="Arial"/>
              </w:rPr>
              <w:t xml:space="preserve">in 3 jaar </w:t>
            </w:r>
            <w:r w:rsidRPr="0027652F">
              <w:rPr>
                <w:rFonts w:ascii="Arial" w:hAnsi="Arial" w:cs="Arial"/>
              </w:rPr>
              <w:t xml:space="preserve">op gebied van </w:t>
            </w:r>
            <w:r>
              <w:rPr>
                <w:rFonts w:ascii="Arial" w:hAnsi="Arial" w:cs="Arial"/>
              </w:rPr>
              <w:t>Software Development</w:t>
            </w:r>
            <w:r w:rsidRPr="0027652F">
              <w:rPr>
                <w:rFonts w:ascii="Arial" w:hAnsi="Arial" w:cs="Arial"/>
              </w:rPr>
              <w:t>.</w:t>
            </w:r>
          </w:p>
          <w:p w14:paraId="76BD5762" w14:textId="58CE44A9" w:rsidR="009F13A5" w:rsidRPr="0027652F" w:rsidRDefault="009F13A5" w:rsidP="007569C1">
            <w:pPr>
              <w:pStyle w:val="Kop4"/>
              <w:rPr>
                <w:rFonts w:ascii="Arial" w:hAnsi="Arial" w:cs="Arial"/>
              </w:rPr>
            </w:pPr>
          </w:p>
          <w:p w14:paraId="7C2CDD2F" w14:textId="77777777" w:rsidR="009F13A5" w:rsidRPr="0027652F" w:rsidRDefault="009F13A5" w:rsidP="007569C1">
            <w:pPr>
              <w:pStyle w:val="Kop4"/>
              <w:rPr>
                <w:rFonts w:ascii="Arial" w:hAnsi="Arial" w:cs="Arial"/>
              </w:rPr>
            </w:pPr>
          </w:p>
          <w:p w14:paraId="2986C7D2" w14:textId="69879A9B" w:rsidR="00ED72AD" w:rsidRPr="0027652F" w:rsidRDefault="00ED72AD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Media, Vormgeving &amp; ICT</w:t>
            </w:r>
          </w:p>
          <w:p w14:paraId="32AC9171" w14:textId="16DCD66C" w:rsidR="00ED72AD" w:rsidRDefault="00ED72AD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College de Brink</w:t>
            </w:r>
          </w:p>
          <w:p w14:paraId="311AA9DA" w14:textId="53784815" w:rsidR="005F0996" w:rsidRDefault="005F0996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Laren</w:t>
            </w:r>
          </w:p>
          <w:p w14:paraId="4C9D2226" w14:textId="4228E4DF" w:rsidR="00ED72AD" w:rsidRDefault="00ED72AD" w:rsidP="00ED72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Kader diploma</w:t>
            </w:r>
            <w:r w:rsidR="00764FB8">
              <w:rPr>
                <w:rFonts w:ascii="Arial" w:hAnsi="Arial" w:cs="Arial"/>
                <w:b/>
                <w:bCs/>
              </w:rPr>
              <w:t xml:space="preserve"> behaald op 11/06/2019</w:t>
            </w:r>
          </w:p>
          <w:p w14:paraId="0111021F" w14:textId="77777777" w:rsidR="00ED72AD" w:rsidRPr="00ED72AD" w:rsidRDefault="00ED72AD" w:rsidP="00ED72AD">
            <w:pPr>
              <w:rPr>
                <w:rFonts w:ascii="Arial" w:hAnsi="Arial" w:cs="Arial"/>
                <w:b/>
                <w:bCs/>
              </w:rPr>
            </w:pPr>
          </w:p>
          <w:p w14:paraId="4936E65A" w14:textId="0C11744F" w:rsidR="002C2CDD" w:rsidRPr="0027652F" w:rsidRDefault="001A4C46" w:rsidP="007569C1">
            <w:pPr>
              <w:rPr>
                <w:rFonts w:ascii="Arial" w:hAnsi="Arial" w:cs="Arial"/>
              </w:rPr>
            </w:pPr>
            <w:r w:rsidRPr="0027652F">
              <w:rPr>
                <w:rFonts w:ascii="Arial" w:hAnsi="Arial" w:cs="Arial"/>
              </w:rPr>
              <w:t xml:space="preserve">Diploma behaald </w:t>
            </w:r>
            <w:r w:rsidR="00ED72AD">
              <w:rPr>
                <w:rFonts w:ascii="Arial" w:hAnsi="Arial" w:cs="Arial"/>
              </w:rPr>
              <w:t xml:space="preserve">in 4 jaar </w:t>
            </w:r>
            <w:r w:rsidRPr="0027652F">
              <w:rPr>
                <w:rFonts w:ascii="Arial" w:hAnsi="Arial" w:cs="Arial"/>
              </w:rPr>
              <w:t>op gebied van Media, Vormgeving &amp; ICT.</w:t>
            </w:r>
          </w:p>
          <w:p w14:paraId="79343AE3" w14:textId="15B0E510" w:rsidR="00741125" w:rsidRPr="0027652F" w:rsidRDefault="00741125" w:rsidP="00741125">
            <w:pPr>
              <w:rPr>
                <w:rFonts w:ascii="Arial" w:hAnsi="Arial" w:cs="Arial"/>
              </w:rPr>
            </w:pPr>
          </w:p>
        </w:tc>
      </w:tr>
    </w:tbl>
    <w:p w14:paraId="75922543" w14:textId="77777777" w:rsidR="00826A10" w:rsidRPr="0027652F" w:rsidRDefault="00826A10" w:rsidP="00E22E87">
      <w:pPr>
        <w:pStyle w:val="Geenafstand"/>
        <w:rPr>
          <w:rFonts w:ascii="Arial" w:hAnsi="Arial" w:cs="Aria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740"/>
        <w:gridCol w:w="9782"/>
      </w:tblGrid>
      <w:tr w:rsidR="001B2997" w:rsidRPr="0027652F" w14:paraId="26536526" w14:textId="77777777" w:rsidTr="00693FCD">
        <w:trPr>
          <w:trHeight w:val="393"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2ECC2082" w14:textId="6455ADE7" w:rsidR="001B2997" w:rsidRPr="0089395A" w:rsidRDefault="001B2997" w:rsidP="00436209">
            <w:pPr>
              <w:pStyle w:val="Initialen"/>
              <w:rPr>
                <w:rFonts w:ascii="Arial" w:hAnsi="Arial" w:cs="Arial"/>
                <w:b/>
                <w:bCs/>
                <w:color w:val="auto"/>
                <w:sz w:val="96"/>
                <w:szCs w:val="96"/>
              </w:rPr>
            </w:pPr>
            <w:r w:rsidRPr="0089395A">
              <w:rPr>
                <w:rFonts w:ascii="Arial" w:hAnsi="Arial" w:cs="Arial"/>
                <w:b/>
                <w:bCs/>
                <w:noProof/>
                <w:color w:val="auto"/>
                <w:sz w:val="96"/>
                <w:szCs w:val="96"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85C1C93" wp14:editId="30C10EF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49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50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739D05" id="Groep 1" o:spid="_x0000_s1026" style="position:absolute;margin-left:.65pt;margin-top:-40.3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/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" adj="626" filled="f" stroked="f" strokeweight="1pt">
                        <v:stroke joinstyle="miter"/>
                      </v:shape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" filled="f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C1F9FD6" w14:textId="3820D2D4" w:rsidR="001B2997" w:rsidRPr="001B2997" w:rsidRDefault="001B2997" w:rsidP="004362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8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9782"/>
            </w:tblGrid>
            <w:tr w:rsidR="001B2997" w:rsidRPr="0027652F" w14:paraId="1FDE26DA" w14:textId="77777777" w:rsidTr="00436209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4437A82" w14:textId="77777777" w:rsidR="001B2997" w:rsidRPr="0027652F" w:rsidRDefault="00000000" w:rsidP="00436209">
                  <w:pPr>
                    <w:pStyle w:val="Kop1"/>
                    <w:outlineLvl w:val="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Voer uw naam in:"/>
                      <w:tag w:val="Voer uw naam in:"/>
                      <w:id w:val="-732463646"/>
                      <w:placeholder>
                        <w:docPart w:val="B0FBD9119E6A43838340577FE1E9BC88"/>
                      </w:placeholder>
                      <w15:appearance w15:val="hidden"/>
                    </w:sdtPr>
                    <w:sdtContent>
                      <w:r w:rsidR="001B2997" w:rsidRPr="0027652F">
                        <w:rPr>
                          <w:rFonts w:ascii="Arial" w:hAnsi="Arial" w:cs="Arial"/>
                        </w:rPr>
                        <w:t>Yusufkaan bican</w:t>
                      </w:r>
                    </w:sdtContent>
                  </w:sdt>
                </w:p>
                <w:p w14:paraId="1BBF95AF" w14:textId="18980AF6" w:rsidR="001B2997" w:rsidRPr="0027652F" w:rsidRDefault="00000000" w:rsidP="00436209">
                  <w:pPr>
                    <w:pStyle w:val="Kop2"/>
                    <w:outlineLvl w:val="1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i/>
                        <w:iCs/>
                      </w:rPr>
                      <w:alias w:val="Voer beroep of bedrijfstak in:"/>
                      <w:tag w:val="Voer beroep of bedrijfstak in:"/>
                      <w:id w:val="-1818019573"/>
                      <w:placeholder>
                        <w:docPart w:val="831C43B387A04360A4B1608A245300E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1B2997" w:rsidRPr="0027652F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software developer</w:t>
                      </w:r>
                    </w:sdtContent>
                  </w:sdt>
                  <w:r w:rsidR="001B2997" w:rsidRPr="0027652F">
                    <w:rPr>
                      <w:rFonts w:ascii="Arial" w:hAnsi="Arial" w:cs="Arial"/>
                      <w:lang w:bidi="nl-NL"/>
                    </w:rPr>
                    <w:t xml:space="preserve">  </w:t>
                  </w:r>
                  <w:sdt>
                    <w:sdtPr>
                      <w:rPr>
                        <w:rFonts w:ascii="Arial" w:hAnsi="Arial" w:cs="Arial"/>
                      </w:rPr>
                      <w:alias w:val="Koppeling naar andere online-eigenschappen:"/>
                      <w:tag w:val="Koppeling naar andere online-eigenschappen:"/>
                      <w:id w:val="-1711103084"/>
                      <w:placeholder>
                        <w:docPart w:val="F49BD5C329C044B9BF8A814344A3B64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33541">
                        <w:rPr>
                          <w:rFonts w:ascii="Arial" w:hAnsi="Arial" w:cs="Arial"/>
                        </w:rPr>
                        <w:t>|</w:t>
                      </w:r>
                    </w:sdtContent>
                  </w:sdt>
                </w:p>
              </w:tc>
            </w:tr>
          </w:tbl>
          <w:p w14:paraId="28854F97" w14:textId="40671C9C" w:rsidR="001B2997" w:rsidRPr="0027652F" w:rsidRDefault="0089395A" w:rsidP="00436209">
            <w:pPr>
              <w:pStyle w:val="Kop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pROJECTEN</w:t>
            </w:r>
          </w:p>
          <w:p w14:paraId="64E05CF8" w14:textId="77777777" w:rsidR="001B2997" w:rsidRPr="0035702E" w:rsidRDefault="001B2997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702E">
              <w:rPr>
                <w:rFonts w:ascii="Arial" w:hAnsi="Arial" w:cs="Arial"/>
                <w:b/>
                <w:bCs/>
                <w:sz w:val="24"/>
                <w:szCs w:val="24"/>
              </w:rPr>
              <w:t>8-5 Software</w:t>
            </w:r>
          </w:p>
          <w:p w14:paraId="00826AA5" w14:textId="67B667BE" w:rsidR="001B2997" w:rsidRPr="0035702E" w:rsidRDefault="001B2997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702E">
              <w:rPr>
                <w:rFonts w:ascii="Arial" w:hAnsi="Arial" w:cs="Arial"/>
                <w:b/>
                <w:bCs/>
                <w:sz w:val="24"/>
                <w:szCs w:val="24"/>
              </w:rPr>
              <w:t>Amersfoort</w:t>
            </w:r>
          </w:p>
          <w:p w14:paraId="5BB6C6DA" w14:textId="77777777" w:rsidR="0041010B" w:rsidRPr="0041010B" w:rsidRDefault="0041010B" w:rsidP="00436209">
            <w:pPr>
              <w:rPr>
                <w:rFonts w:ascii="Arial" w:hAnsi="Arial" w:cs="Arial"/>
                <w:b/>
                <w:bCs/>
              </w:rPr>
            </w:pPr>
          </w:p>
          <w:p w14:paraId="6C606B45" w14:textId="77777777" w:rsidR="0041010B" w:rsidRPr="006E3143" w:rsidRDefault="0041010B" w:rsidP="0041010B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E31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Flexiforms.nl</w:t>
            </w:r>
          </w:p>
          <w:p w14:paraId="1587A78A" w14:textId="019E60B0" w:rsidR="006C72E5" w:rsidRDefault="006C72E5" w:rsidP="00436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70AC4" w14:textId="36015539" w:rsidR="00781304" w:rsidRDefault="006C72E5" w:rsidP="00436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Website gemaakt </w:t>
            </w:r>
            <w:r w:rsidR="00F15D03">
              <w:rPr>
                <w:rFonts w:ascii="Arial" w:hAnsi="Arial" w:cs="Arial"/>
                <w:sz w:val="24"/>
                <w:szCs w:val="24"/>
              </w:rPr>
              <w:t xml:space="preserve">en gelanceerd </w:t>
            </w:r>
            <w:r>
              <w:rPr>
                <w:rFonts w:ascii="Arial" w:hAnsi="Arial" w:cs="Arial"/>
                <w:sz w:val="24"/>
                <w:szCs w:val="24"/>
              </w:rPr>
              <w:t xml:space="preserve">voor 8-5 Software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Wordpress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functies in JS.</w:t>
            </w:r>
            <w:r w:rsidR="007813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1F4CF3" w14:textId="2AD8038F" w:rsidR="0041010B" w:rsidRDefault="0041010B" w:rsidP="00436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0D5366" w14:textId="4C13AF50" w:rsidR="0041010B" w:rsidRDefault="0041010B" w:rsidP="00436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meer projecten van klanten in het bedrijf waarbij ik in de backend problemen moest oplossen</w:t>
            </w:r>
            <w:r w:rsidR="00C306D1">
              <w:rPr>
                <w:rFonts w:ascii="Arial" w:hAnsi="Arial" w:cs="Arial"/>
                <w:sz w:val="24"/>
                <w:szCs w:val="24"/>
              </w:rPr>
              <w:t xml:space="preserve"> in PHP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B92C58" w14:textId="03E6EF69" w:rsidR="00297723" w:rsidRDefault="00297723" w:rsidP="004362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B54219" w14:textId="1F4E07AD" w:rsidR="00297723" w:rsidRDefault="00297723" w:rsidP="002977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Projecten voldaan in Agile methode. </w:t>
            </w:r>
          </w:p>
          <w:p w14:paraId="4D7B2E8A" w14:textId="18CD2736" w:rsidR="00297723" w:rsidRPr="006C72E5" w:rsidRDefault="00297723" w:rsidP="00436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Gebruik gemaakt van: PHP, JS</w:t>
            </w:r>
          </w:p>
          <w:p w14:paraId="4A4F832E" w14:textId="77777777" w:rsidR="0089395A" w:rsidRDefault="0089395A" w:rsidP="00436209">
            <w:pPr>
              <w:rPr>
                <w:rFonts w:ascii="Arial" w:hAnsi="Arial" w:cs="Arial"/>
                <w:b/>
                <w:bCs/>
              </w:rPr>
            </w:pPr>
          </w:p>
          <w:p w14:paraId="09E2B664" w14:textId="40A2E013" w:rsidR="001B2997" w:rsidRDefault="003C5270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Eigen</w:t>
            </w:r>
            <w:r w:rsidR="0041010B" w:rsidRPr="003570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projecten</w:t>
            </w:r>
          </w:p>
          <w:p w14:paraId="437B0F5F" w14:textId="793CF3FB" w:rsidR="00D8352D" w:rsidRPr="0035702E" w:rsidRDefault="00D8352D" w:rsidP="004362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Baarn</w:t>
            </w:r>
          </w:p>
          <w:p w14:paraId="7C63A494" w14:textId="100DA43F" w:rsidR="00693FCD" w:rsidRDefault="00693FCD" w:rsidP="00436209">
            <w:pPr>
              <w:rPr>
                <w:rFonts w:ascii="Arial" w:hAnsi="Arial" w:cs="Arial"/>
                <w:b/>
                <w:bCs/>
              </w:rPr>
            </w:pPr>
          </w:p>
          <w:p w14:paraId="47C8711B" w14:textId="31082710" w:rsidR="00693FCD" w:rsidRPr="004A5C43" w:rsidRDefault="00DF4CE7" w:rsidP="00693FC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Project </w:t>
            </w:r>
            <w:r w:rsidR="00D05637"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Tennistoernooi</w:t>
            </w:r>
            <w:r w:rsidR="00693FCD"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6FA804ED" w14:textId="77777777" w:rsidR="00693FCD" w:rsidRDefault="00693FCD" w:rsidP="00693FC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57685F40" w14:textId="77777777" w:rsidR="00497CF3" w:rsidRDefault="00497CF3" w:rsidP="00693FCD">
            <w:pPr>
              <w:rPr>
                <w:rFonts w:ascii="Arial" w:hAnsi="Arial" w:cs="Arial"/>
                <w:sz w:val="24"/>
                <w:szCs w:val="24"/>
              </w:rPr>
            </w:pPr>
            <w:r w:rsidRPr="00497CF3">
              <w:rPr>
                <w:rFonts w:ascii="Arial" w:hAnsi="Arial" w:cs="Arial"/>
                <w:sz w:val="24"/>
                <w:szCs w:val="24"/>
              </w:rPr>
              <w:t>Een toernooi website waar je de gegevens kunt zien vanuit de database van verschillende scholen en hun spelers.</w:t>
            </w:r>
          </w:p>
          <w:p w14:paraId="5A23A4B8" w14:textId="77777777" w:rsidR="00497CF3" w:rsidRDefault="00497CF3" w:rsidP="00693F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10A106" w14:textId="77777777" w:rsidR="00225D0D" w:rsidRDefault="00D05637" w:rsidP="00693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Met </w:t>
            </w:r>
            <w:r w:rsidRPr="00497CF3">
              <w:rPr>
                <w:rFonts w:ascii="Arial" w:hAnsi="Arial" w:cs="Arial"/>
                <w:sz w:val="24"/>
                <w:szCs w:val="24"/>
              </w:rPr>
              <w:t>functies</w:t>
            </w:r>
            <w:r>
              <w:rPr>
                <w:rFonts w:ascii="Arial" w:hAnsi="Arial" w:cs="Arial"/>
                <w:sz w:val="24"/>
                <w:szCs w:val="24"/>
              </w:rPr>
              <w:t xml:space="preserve"> zoals </w:t>
            </w:r>
            <w:r w:rsidR="0066764C">
              <w:rPr>
                <w:rFonts w:ascii="Arial" w:hAnsi="Arial" w:cs="Arial"/>
                <w:sz w:val="24"/>
                <w:szCs w:val="24"/>
              </w:rPr>
              <w:t xml:space="preserve">een </w:t>
            </w:r>
            <w:r>
              <w:rPr>
                <w:rFonts w:ascii="Arial" w:hAnsi="Arial" w:cs="Arial"/>
                <w:sz w:val="24"/>
                <w:szCs w:val="24"/>
              </w:rPr>
              <w:t>spelerslijst toe te voegen vanuit</w:t>
            </w:r>
            <w:r w:rsidR="0066764C">
              <w:rPr>
                <w:rFonts w:ascii="Arial" w:hAnsi="Arial" w:cs="Arial"/>
                <w:sz w:val="24"/>
                <w:szCs w:val="24"/>
              </w:rPr>
              <w:t xml:space="preserve"> een</w:t>
            </w:r>
            <w:r>
              <w:rPr>
                <w:rFonts w:ascii="Arial" w:hAnsi="Arial" w:cs="Arial"/>
                <w:sz w:val="24"/>
                <w:szCs w:val="24"/>
              </w:rPr>
              <w:t xml:space="preserve"> XML bestand, en laten zien dat de spelerslijst is </w:t>
            </w:r>
            <w:r w:rsidR="0066764C">
              <w:rPr>
                <w:rFonts w:ascii="Arial" w:hAnsi="Arial" w:cs="Arial"/>
                <w:sz w:val="24"/>
                <w:szCs w:val="24"/>
              </w:rPr>
              <w:t>toegevoegd vanuit de database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713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D1FC6C" w14:textId="1108361D" w:rsidR="00693FCD" w:rsidRDefault="0057136E" w:rsidP="00693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85716D">
              <w:rPr>
                <w:rFonts w:ascii="Arial" w:hAnsi="Arial" w:cs="Arial"/>
                <w:sz w:val="24"/>
                <w:szCs w:val="24"/>
              </w:rPr>
              <w:t xml:space="preserve">bv. </w:t>
            </w:r>
            <w:r>
              <w:rPr>
                <w:rFonts w:ascii="Arial" w:hAnsi="Arial" w:cs="Arial"/>
                <w:sz w:val="24"/>
                <w:szCs w:val="24"/>
              </w:rPr>
              <w:t>spelers handmatig toevoegen, verwijderen of wijzigen.</w:t>
            </w:r>
          </w:p>
          <w:p w14:paraId="77FE8CD8" w14:textId="77777777" w:rsidR="0057136E" w:rsidRDefault="0057136E" w:rsidP="00693F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75D755" w14:textId="04D2BA90" w:rsidR="007D68EB" w:rsidRDefault="00693FCD" w:rsidP="00693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Hierbij </w:t>
            </w:r>
            <w:r w:rsidR="004A5C43">
              <w:rPr>
                <w:rFonts w:ascii="Arial" w:hAnsi="Arial" w:cs="Arial"/>
                <w:sz w:val="24"/>
                <w:szCs w:val="24"/>
              </w:rPr>
              <w:t>heb ik alleen gewerkt</w:t>
            </w:r>
          </w:p>
          <w:p w14:paraId="0AD17074" w14:textId="3F4C85A9" w:rsidR="00196C52" w:rsidRPr="00693FCD" w:rsidRDefault="00D05637" w:rsidP="00D05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Gebruik gemaakt van: </w:t>
            </w:r>
            <w:r w:rsidR="000C585A" w:rsidRPr="005A5484">
              <w:rPr>
                <w:rFonts w:ascii="Arial" w:hAnsi="Arial" w:cs="Arial"/>
                <w:sz w:val="24"/>
                <w:szCs w:val="24"/>
              </w:rPr>
              <w:t xml:space="preserve">PHP - Javascript - HTML/CSS - </w:t>
            </w:r>
            <w:proofErr w:type="spellStart"/>
            <w:r w:rsidR="000C585A" w:rsidRPr="005A5484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3966C28B" w14:textId="77777777" w:rsidR="001B2997" w:rsidRPr="0027652F" w:rsidRDefault="001B2997" w:rsidP="00436209">
            <w:pPr>
              <w:rPr>
                <w:rFonts w:ascii="Arial" w:hAnsi="Arial" w:cs="Arial"/>
              </w:rPr>
            </w:pPr>
          </w:p>
          <w:p w14:paraId="4A003140" w14:textId="16D388CA" w:rsidR="0041010B" w:rsidRPr="004A5C43" w:rsidRDefault="0041010B" w:rsidP="0041010B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Webshop</w:t>
            </w:r>
            <w:r w:rsidR="00851C19" w:rsidRPr="004A5C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PC 4 YOU </w:t>
            </w:r>
          </w:p>
          <w:p w14:paraId="33183FE4" w14:textId="4457DD1A" w:rsidR="0041010B" w:rsidRDefault="0041010B" w:rsidP="0041010B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765E3761" w14:textId="77777777" w:rsidR="004811C3" w:rsidRDefault="004811C3" w:rsidP="00F02AC3">
            <w:pPr>
              <w:rPr>
                <w:rFonts w:ascii="Arial" w:hAnsi="Arial" w:cs="Arial"/>
                <w:sz w:val="24"/>
                <w:szCs w:val="24"/>
              </w:rPr>
            </w:pPr>
            <w:r w:rsidRPr="004811C3">
              <w:rPr>
                <w:rFonts w:ascii="Arial" w:hAnsi="Arial" w:cs="Arial"/>
                <w:sz w:val="24"/>
                <w:szCs w:val="24"/>
              </w:rPr>
              <w:t>Een webshop voor pc gerelateerde producten.</w:t>
            </w:r>
          </w:p>
          <w:p w14:paraId="0F487490" w14:textId="77777777" w:rsidR="004811C3" w:rsidRDefault="004811C3" w:rsidP="00F02A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FCEAD6" w14:textId="177F7216" w:rsidR="00513DB9" w:rsidRDefault="00F02AC3" w:rsidP="00F02A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Hierbij gewerkt in groepje met klasgenoten, en een planning met taakverdeling gemaakt.</w:t>
            </w:r>
          </w:p>
          <w:p w14:paraId="3C34E2D9" w14:textId="4B5A2946" w:rsidR="009B6584" w:rsidRDefault="009B6584" w:rsidP="00F02A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 functies zoals producten toevoegen en verwijderen in de winkelmand. Een bon factureren.</w:t>
            </w:r>
          </w:p>
          <w:p w14:paraId="3DA76EE2" w14:textId="77777777" w:rsidR="00693FCD" w:rsidRDefault="00693FCD" w:rsidP="00F02A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A0F06" w14:textId="5E140404" w:rsidR="0041010B" w:rsidRDefault="00513DB9" w:rsidP="00410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voldaan in Scrum methode.</w:t>
            </w:r>
            <w:r w:rsidR="00F02A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9FCD19" w14:textId="6C04114A" w:rsidR="007D7805" w:rsidRDefault="00693FCD" w:rsidP="00410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Gebruik gemaakt van: </w:t>
            </w:r>
            <w:r w:rsidR="00397F51" w:rsidRPr="005A5484">
              <w:rPr>
                <w:rFonts w:ascii="Arial" w:hAnsi="Arial" w:cs="Arial"/>
                <w:sz w:val="24"/>
                <w:szCs w:val="24"/>
              </w:rPr>
              <w:t xml:space="preserve">PHP - Javascript - HTML/CSS </w:t>
            </w:r>
            <w:r w:rsidR="00397F51">
              <w:rPr>
                <w:rFonts w:ascii="Arial" w:hAnsi="Arial" w:cs="Arial"/>
                <w:sz w:val="24"/>
                <w:szCs w:val="24"/>
              </w:rPr>
              <w:t>–</w:t>
            </w:r>
            <w:r w:rsidR="00397F51" w:rsidRPr="005A548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97F51" w:rsidRPr="005A5484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76595992" w14:textId="77777777" w:rsidR="00397F51" w:rsidRDefault="00397F51" w:rsidP="004101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BC25B6" w14:textId="2ECF941E" w:rsidR="007D7805" w:rsidRPr="004A5C43" w:rsidRDefault="007D7805" w:rsidP="007D780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Webshop Supermarkt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Bani</w:t>
            </w:r>
            <w:proofErr w:type="spellEnd"/>
          </w:p>
          <w:p w14:paraId="6CFF7AC6" w14:textId="77777777" w:rsidR="007D7805" w:rsidRDefault="007D7805" w:rsidP="007D780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4719C51F" w14:textId="02F6F0FD" w:rsidR="00165D61" w:rsidRDefault="00165D61" w:rsidP="007D7805">
            <w:pPr>
              <w:rPr>
                <w:rFonts w:ascii="Arial" w:hAnsi="Arial" w:cs="Arial"/>
                <w:sz w:val="24"/>
                <w:szCs w:val="24"/>
              </w:rPr>
            </w:pPr>
            <w:r w:rsidRPr="00165D61">
              <w:rPr>
                <w:rFonts w:ascii="Arial" w:hAnsi="Arial" w:cs="Arial"/>
                <w:sz w:val="24"/>
                <w:szCs w:val="24"/>
              </w:rPr>
              <w:t xml:space="preserve">Een namaak site van supermarkt Boni genaamd </w:t>
            </w:r>
            <w:proofErr w:type="spellStart"/>
            <w:r w:rsidRPr="00165D61">
              <w:rPr>
                <w:rFonts w:ascii="Arial" w:hAnsi="Arial" w:cs="Arial"/>
                <w:sz w:val="24"/>
                <w:szCs w:val="24"/>
              </w:rPr>
              <w:t>Bani</w:t>
            </w:r>
            <w:proofErr w:type="spellEnd"/>
            <w:r w:rsidRPr="00165D6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87D421" w14:textId="77777777" w:rsidR="00CD4FA8" w:rsidRDefault="00CD4FA8" w:rsidP="007D78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E2CEC1" w14:textId="0132E77B" w:rsidR="007D7805" w:rsidRDefault="007D7805" w:rsidP="007D7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Met functies in de website zoals </w:t>
            </w:r>
            <w:r w:rsidR="00A975F8">
              <w:rPr>
                <w:rFonts w:ascii="Arial" w:hAnsi="Arial" w:cs="Arial"/>
                <w:sz w:val="24"/>
                <w:szCs w:val="24"/>
              </w:rPr>
              <w:t>p</w:t>
            </w:r>
            <w:r w:rsidR="00A975F8" w:rsidRPr="00A975F8">
              <w:rPr>
                <w:rFonts w:ascii="Arial" w:hAnsi="Arial" w:cs="Arial"/>
                <w:sz w:val="24"/>
                <w:szCs w:val="24"/>
              </w:rPr>
              <w:t>roducten toevoegen en verwijderen, winkelmand prijs berekenen en inloggen/registreren.</w:t>
            </w:r>
          </w:p>
          <w:p w14:paraId="46227C1C" w14:textId="77777777" w:rsidR="007D7805" w:rsidRDefault="007D7805" w:rsidP="007D78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000847" w14:textId="77777777" w:rsidR="007D7805" w:rsidRDefault="007D7805" w:rsidP="007D7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Alleen gewerkt aan dit project</w:t>
            </w:r>
          </w:p>
          <w:p w14:paraId="6E752FEA" w14:textId="679FCA15" w:rsidR="007D7805" w:rsidRDefault="007D7805" w:rsidP="00410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Gebruik gemaakt van:</w:t>
            </w:r>
            <w:r w:rsidR="005A54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5484" w:rsidRPr="005A5484">
              <w:rPr>
                <w:rFonts w:ascii="Arial" w:hAnsi="Arial" w:cs="Arial"/>
                <w:sz w:val="24"/>
                <w:szCs w:val="24"/>
              </w:rPr>
              <w:t xml:space="preserve">PHP - </w:t>
            </w:r>
            <w:r w:rsidR="00913841" w:rsidRPr="005A5484">
              <w:rPr>
                <w:rFonts w:ascii="Arial" w:hAnsi="Arial" w:cs="Arial"/>
                <w:sz w:val="24"/>
                <w:szCs w:val="24"/>
              </w:rPr>
              <w:t>Javascript</w:t>
            </w:r>
            <w:r w:rsidR="005A5484" w:rsidRPr="005A5484">
              <w:rPr>
                <w:rFonts w:ascii="Arial" w:hAnsi="Arial" w:cs="Arial"/>
                <w:sz w:val="24"/>
                <w:szCs w:val="24"/>
              </w:rPr>
              <w:t xml:space="preserve"> - HTML/CSS - </w:t>
            </w:r>
            <w:proofErr w:type="spellStart"/>
            <w:r w:rsidR="005A5484" w:rsidRPr="005A5484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009C61DF" w14:textId="0A634A7B" w:rsidR="00EE7B0F" w:rsidRDefault="00EE7B0F" w:rsidP="004101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35D157" w14:textId="2BFDACC3" w:rsidR="00EE7B0F" w:rsidRPr="004A5C43" w:rsidRDefault="00EE7B0F" w:rsidP="00EE7B0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RadioGaGa</w:t>
            </w:r>
            <w:proofErr w:type="spellEnd"/>
          </w:p>
          <w:p w14:paraId="02ACCB2B" w14:textId="77777777" w:rsidR="00EE7B0F" w:rsidRDefault="00EE7B0F" w:rsidP="00EE7B0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39FAD03E" w14:textId="76E14147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Website gemaakt als schoolopdracht om een radiowebsite te maken. </w:t>
            </w:r>
          </w:p>
          <w:p w14:paraId="1AFB937C" w14:textId="5E4D0601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 functies in de website zoals muziek afspelen, video’s bekijken.</w:t>
            </w:r>
          </w:p>
          <w:p w14:paraId="67CE4230" w14:textId="77777777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55AAA7" w14:textId="69090B12" w:rsidR="00EE7B0F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Alleen gewerkt aan dit project</w:t>
            </w:r>
          </w:p>
          <w:p w14:paraId="3180A1C2" w14:textId="3A0773AD" w:rsidR="00EE7B0F" w:rsidRPr="00693FCD" w:rsidRDefault="00EE7B0F" w:rsidP="00EE7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Gebruik gemaakt van: </w:t>
            </w:r>
            <w:r w:rsidR="00AC34BC">
              <w:rPr>
                <w:rFonts w:ascii="Arial" w:hAnsi="Arial" w:cs="Arial"/>
                <w:sz w:val="24"/>
                <w:szCs w:val="24"/>
              </w:rPr>
              <w:t>HTML/CSS</w:t>
            </w:r>
            <w:r>
              <w:rPr>
                <w:rFonts w:ascii="Arial" w:hAnsi="Arial" w:cs="Arial"/>
                <w:sz w:val="24"/>
                <w:szCs w:val="24"/>
              </w:rPr>
              <w:t>, JS</w:t>
            </w:r>
          </w:p>
          <w:p w14:paraId="1E2D1971" w14:textId="77777777" w:rsidR="00EE7B0F" w:rsidRPr="00693FCD" w:rsidRDefault="00EE7B0F" w:rsidP="004101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F24BD0" w14:textId="77777777" w:rsidR="001B2997" w:rsidRPr="0027652F" w:rsidRDefault="001B2997" w:rsidP="0041010B">
            <w:pPr>
              <w:rPr>
                <w:rFonts w:ascii="Arial" w:hAnsi="Arial" w:cs="Arial"/>
              </w:rPr>
            </w:pPr>
          </w:p>
        </w:tc>
      </w:tr>
    </w:tbl>
    <w:p w14:paraId="02AC630B" w14:textId="77777777" w:rsidR="00C62C50" w:rsidRPr="0027652F" w:rsidRDefault="00C62C50" w:rsidP="00826A10">
      <w:pPr>
        <w:rPr>
          <w:rFonts w:ascii="Arial" w:hAnsi="Arial" w:cs="Arial"/>
        </w:rPr>
      </w:pPr>
    </w:p>
    <w:sectPr w:rsidR="00C62C50" w:rsidRPr="0027652F" w:rsidSect="00B56BC2">
      <w:head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831C" w14:textId="77777777" w:rsidR="000A23EA" w:rsidRDefault="000A23EA" w:rsidP="00713050">
      <w:pPr>
        <w:spacing w:line="240" w:lineRule="auto"/>
      </w:pPr>
      <w:r>
        <w:separator/>
      </w:r>
    </w:p>
  </w:endnote>
  <w:endnote w:type="continuationSeparator" w:id="0">
    <w:p w14:paraId="60E5F1D1" w14:textId="77777777" w:rsidR="000A23EA" w:rsidRDefault="000A23E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72AF" w14:textId="4D4A5842" w:rsidR="00217980" w:rsidRDefault="00217980" w:rsidP="001A4C46">
    <w:pPr>
      <w:pStyle w:val="Voettekst"/>
      <w:jc w:val="left"/>
    </w:pPr>
  </w:p>
  <w:p w14:paraId="3828C926" w14:textId="77777777" w:rsidR="001A4C46" w:rsidRDefault="001A4C46" w:rsidP="001A4C46">
    <w:pPr>
      <w:pStyle w:val="Voettekst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C040" w14:textId="77777777" w:rsidR="000A23EA" w:rsidRDefault="000A23EA" w:rsidP="00713050">
      <w:pPr>
        <w:spacing w:line="240" w:lineRule="auto"/>
      </w:pPr>
      <w:r>
        <w:separator/>
      </w:r>
    </w:p>
  </w:footnote>
  <w:footnote w:type="continuationSeparator" w:id="0">
    <w:p w14:paraId="259B5DE4" w14:textId="77777777" w:rsidR="000A23EA" w:rsidRDefault="000A23E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D1CC" w14:textId="77777777" w:rsidR="00217980" w:rsidRPr="001A5CA9" w:rsidRDefault="00FB0EC9" w:rsidP="001A5CA9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097B16" wp14:editId="0FC3B21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e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ode rechthoek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Witte cirkel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ode cirkel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479024" id="Groep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">
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Witte cirkel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de cirkel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840018">
    <w:abstractNumId w:val="9"/>
  </w:num>
  <w:num w:numId="2" w16cid:durableId="771635119">
    <w:abstractNumId w:val="7"/>
  </w:num>
  <w:num w:numId="3" w16cid:durableId="458573830">
    <w:abstractNumId w:val="6"/>
  </w:num>
  <w:num w:numId="4" w16cid:durableId="1233079174">
    <w:abstractNumId w:val="5"/>
  </w:num>
  <w:num w:numId="5" w16cid:durableId="526214645">
    <w:abstractNumId w:val="4"/>
  </w:num>
  <w:num w:numId="6" w16cid:durableId="402412151">
    <w:abstractNumId w:val="8"/>
  </w:num>
  <w:num w:numId="7" w16cid:durableId="251284221">
    <w:abstractNumId w:val="3"/>
  </w:num>
  <w:num w:numId="8" w16cid:durableId="368454732">
    <w:abstractNumId w:val="2"/>
  </w:num>
  <w:num w:numId="9" w16cid:durableId="1972592284">
    <w:abstractNumId w:val="1"/>
  </w:num>
  <w:num w:numId="10" w16cid:durableId="186786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5E"/>
    <w:rsid w:val="00091382"/>
    <w:rsid w:val="000A07DA"/>
    <w:rsid w:val="000A23EA"/>
    <w:rsid w:val="000A2BFA"/>
    <w:rsid w:val="000B0619"/>
    <w:rsid w:val="000B61CA"/>
    <w:rsid w:val="000C585A"/>
    <w:rsid w:val="000F7610"/>
    <w:rsid w:val="00114ED7"/>
    <w:rsid w:val="001300CA"/>
    <w:rsid w:val="00140B0E"/>
    <w:rsid w:val="00165D61"/>
    <w:rsid w:val="00166E3F"/>
    <w:rsid w:val="00181E49"/>
    <w:rsid w:val="00196C52"/>
    <w:rsid w:val="001A4C46"/>
    <w:rsid w:val="001A5CA9"/>
    <w:rsid w:val="001B2997"/>
    <w:rsid w:val="001B2AC1"/>
    <w:rsid w:val="001B403A"/>
    <w:rsid w:val="001F4583"/>
    <w:rsid w:val="00217980"/>
    <w:rsid w:val="00225D0D"/>
    <w:rsid w:val="00271662"/>
    <w:rsid w:val="0027404F"/>
    <w:rsid w:val="00275E21"/>
    <w:rsid w:val="0027652F"/>
    <w:rsid w:val="00290AAA"/>
    <w:rsid w:val="00293B83"/>
    <w:rsid w:val="00297723"/>
    <w:rsid w:val="002B091C"/>
    <w:rsid w:val="002C21AF"/>
    <w:rsid w:val="002C2CDD"/>
    <w:rsid w:val="002D45C6"/>
    <w:rsid w:val="002F03FA"/>
    <w:rsid w:val="00313E86"/>
    <w:rsid w:val="00333CD3"/>
    <w:rsid w:val="00340365"/>
    <w:rsid w:val="00342B64"/>
    <w:rsid w:val="003503B8"/>
    <w:rsid w:val="0035702E"/>
    <w:rsid w:val="00364079"/>
    <w:rsid w:val="00397F51"/>
    <w:rsid w:val="003A0886"/>
    <w:rsid w:val="003C5270"/>
    <w:rsid w:val="003C5528"/>
    <w:rsid w:val="003D03E5"/>
    <w:rsid w:val="004077FB"/>
    <w:rsid w:val="0041010B"/>
    <w:rsid w:val="00416AFA"/>
    <w:rsid w:val="004244FF"/>
    <w:rsid w:val="00424DD9"/>
    <w:rsid w:val="004305E4"/>
    <w:rsid w:val="00442AA0"/>
    <w:rsid w:val="0046104A"/>
    <w:rsid w:val="004717C5"/>
    <w:rsid w:val="004811C3"/>
    <w:rsid w:val="0048570D"/>
    <w:rsid w:val="00497CF3"/>
    <w:rsid w:val="004A24CC"/>
    <w:rsid w:val="004A5C43"/>
    <w:rsid w:val="004F2707"/>
    <w:rsid w:val="00511A7A"/>
    <w:rsid w:val="00511D30"/>
    <w:rsid w:val="00513DB9"/>
    <w:rsid w:val="00523479"/>
    <w:rsid w:val="00543DB7"/>
    <w:rsid w:val="0057136E"/>
    <w:rsid w:val="005729B0"/>
    <w:rsid w:val="00583E4F"/>
    <w:rsid w:val="005A0543"/>
    <w:rsid w:val="005A5484"/>
    <w:rsid w:val="005F0996"/>
    <w:rsid w:val="00641630"/>
    <w:rsid w:val="0066764C"/>
    <w:rsid w:val="00684488"/>
    <w:rsid w:val="006905F6"/>
    <w:rsid w:val="00693FCD"/>
    <w:rsid w:val="006A0BCA"/>
    <w:rsid w:val="006A3CE7"/>
    <w:rsid w:val="006A7746"/>
    <w:rsid w:val="006B0755"/>
    <w:rsid w:val="006B33B2"/>
    <w:rsid w:val="006C4C50"/>
    <w:rsid w:val="006C72E5"/>
    <w:rsid w:val="006D76B1"/>
    <w:rsid w:val="006E3143"/>
    <w:rsid w:val="00713050"/>
    <w:rsid w:val="00741125"/>
    <w:rsid w:val="00746F7F"/>
    <w:rsid w:val="007569C1"/>
    <w:rsid w:val="00763832"/>
    <w:rsid w:val="00764FB8"/>
    <w:rsid w:val="00772919"/>
    <w:rsid w:val="00781304"/>
    <w:rsid w:val="007A408D"/>
    <w:rsid w:val="007D2696"/>
    <w:rsid w:val="007D2FD2"/>
    <w:rsid w:val="007D406E"/>
    <w:rsid w:val="007D6458"/>
    <w:rsid w:val="007D68EB"/>
    <w:rsid w:val="007D7805"/>
    <w:rsid w:val="00811117"/>
    <w:rsid w:val="00823C54"/>
    <w:rsid w:val="00826A10"/>
    <w:rsid w:val="00841146"/>
    <w:rsid w:val="00851C19"/>
    <w:rsid w:val="0085716D"/>
    <w:rsid w:val="0088504C"/>
    <w:rsid w:val="0089382B"/>
    <w:rsid w:val="0089395A"/>
    <w:rsid w:val="008A1907"/>
    <w:rsid w:val="008A4E1C"/>
    <w:rsid w:val="008B2C84"/>
    <w:rsid w:val="008C6BCA"/>
    <w:rsid w:val="008C7B50"/>
    <w:rsid w:val="008D05AE"/>
    <w:rsid w:val="008E4B30"/>
    <w:rsid w:val="00906BEE"/>
    <w:rsid w:val="00913841"/>
    <w:rsid w:val="009243E7"/>
    <w:rsid w:val="00926215"/>
    <w:rsid w:val="00985D58"/>
    <w:rsid w:val="009A1ACA"/>
    <w:rsid w:val="009B3C40"/>
    <w:rsid w:val="009B6584"/>
    <w:rsid w:val="009F13A5"/>
    <w:rsid w:val="009F7AD9"/>
    <w:rsid w:val="00A42540"/>
    <w:rsid w:val="00A50939"/>
    <w:rsid w:val="00A808CF"/>
    <w:rsid w:val="00A83413"/>
    <w:rsid w:val="00A86378"/>
    <w:rsid w:val="00A975F8"/>
    <w:rsid w:val="00AA6A40"/>
    <w:rsid w:val="00AA75F6"/>
    <w:rsid w:val="00AC34BC"/>
    <w:rsid w:val="00AD00FD"/>
    <w:rsid w:val="00AF0A8E"/>
    <w:rsid w:val="00B030EA"/>
    <w:rsid w:val="00B27019"/>
    <w:rsid w:val="00B5664D"/>
    <w:rsid w:val="00B56BC2"/>
    <w:rsid w:val="00B76A83"/>
    <w:rsid w:val="00BA5B40"/>
    <w:rsid w:val="00BB655E"/>
    <w:rsid w:val="00BD0206"/>
    <w:rsid w:val="00C2098A"/>
    <w:rsid w:val="00C306D1"/>
    <w:rsid w:val="00C33541"/>
    <w:rsid w:val="00C4284F"/>
    <w:rsid w:val="00C5444A"/>
    <w:rsid w:val="00C612DA"/>
    <w:rsid w:val="00C62C50"/>
    <w:rsid w:val="00C7741E"/>
    <w:rsid w:val="00C80139"/>
    <w:rsid w:val="00C875AB"/>
    <w:rsid w:val="00CA3DF1"/>
    <w:rsid w:val="00CA4581"/>
    <w:rsid w:val="00CD4EC5"/>
    <w:rsid w:val="00CD4FA8"/>
    <w:rsid w:val="00CE18D5"/>
    <w:rsid w:val="00CE7A19"/>
    <w:rsid w:val="00CF275A"/>
    <w:rsid w:val="00D04109"/>
    <w:rsid w:val="00D05637"/>
    <w:rsid w:val="00D45EAB"/>
    <w:rsid w:val="00D8352D"/>
    <w:rsid w:val="00D97A41"/>
    <w:rsid w:val="00DD3CF6"/>
    <w:rsid w:val="00DD6416"/>
    <w:rsid w:val="00DF4CE7"/>
    <w:rsid w:val="00DF4D15"/>
    <w:rsid w:val="00DF4E0A"/>
    <w:rsid w:val="00E02DCD"/>
    <w:rsid w:val="00E06E6D"/>
    <w:rsid w:val="00E12C60"/>
    <w:rsid w:val="00E22E87"/>
    <w:rsid w:val="00E57630"/>
    <w:rsid w:val="00E86C2B"/>
    <w:rsid w:val="00EB2D52"/>
    <w:rsid w:val="00EC1747"/>
    <w:rsid w:val="00ED428B"/>
    <w:rsid w:val="00ED72AD"/>
    <w:rsid w:val="00EE7B0F"/>
    <w:rsid w:val="00EF7CC9"/>
    <w:rsid w:val="00F0031E"/>
    <w:rsid w:val="00F02AC3"/>
    <w:rsid w:val="00F15D03"/>
    <w:rsid w:val="00F207C0"/>
    <w:rsid w:val="00F20AE5"/>
    <w:rsid w:val="00F47E97"/>
    <w:rsid w:val="00F645C7"/>
    <w:rsid w:val="00F713B4"/>
    <w:rsid w:val="00F74536"/>
    <w:rsid w:val="00FA4023"/>
    <w:rsid w:val="00FB0EC9"/>
    <w:rsid w:val="00FE36A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68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6BEE"/>
  </w:style>
  <w:style w:type="paragraph" w:styleId="Kop1">
    <w:name w:val="heading 1"/>
    <w:basedOn w:val="Standaard"/>
    <w:link w:val="Kop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3D03E5"/>
    <w:rPr>
      <w:color w:val="595959" w:themeColor="text1" w:themeTint="A6"/>
    </w:rPr>
  </w:style>
  <w:style w:type="character" w:customStyle="1" w:styleId="Kop4Char">
    <w:name w:val="Kop 4 Char"/>
    <w:basedOn w:val="Standaardalinea-lettertype"/>
    <w:link w:val="Kop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Koptekst">
    <w:name w:val="header"/>
    <w:basedOn w:val="Standaard"/>
    <w:link w:val="KoptekstChar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ard"/>
    <w:next w:val="Kop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88504C"/>
  </w:style>
  <w:style w:type="paragraph" w:styleId="Voettekst">
    <w:name w:val="footer"/>
    <w:basedOn w:val="Standaard"/>
    <w:link w:val="Voetteks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88504C"/>
    <w:rPr>
      <w:rFonts w:asciiTheme="majorHAnsi" w:hAnsiTheme="majorHAnsi"/>
      <w:cap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5F6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AA75F6"/>
  </w:style>
  <w:style w:type="paragraph" w:styleId="Bloktekst">
    <w:name w:val="Block Text"/>
    <w:basedOn w:val="Standaard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AA75F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AA75F6"/>
  </w:style>
  <w:style w:type="paragraph" w:styleId="Plattetekst2">
    <w:name w:val="Body Text 2"/>
    <w:basedOn w:val="Standaard"/>
    <w:link w:val="Plattetekst2Char"/>
    <w:uiPriority w:val="99"/>
    <w:semiHidden/>
    <w:unhideWhenUsed/>
    <w:rsid w:val="00AA75F6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AA75F6"/>
  </w:style>
  <w:style w:type="paragraph" w:styleId="Plattetekst3">
    <w:name w:val="Body Text 3"/>
    <w:basedOn w:val="Standaard"/>
    <w:link w:val="Platteteks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A75F6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A75F6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A75F6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A75F6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A75F6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A75F6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A75F6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AA75F6"/>
  </w:style>
  <w:style w:type="table" w:styleId="Kleurrijkraster">
    <w:name w:val="Colorful Grid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A75F6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75F6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75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75F6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AA75F6"/>
  </w:style>
  <w:style w:type="character" w:customStyle="1" w:styleId="DatumChar">
    <w:name w:val="Datum Char"/>
    <w:basedOn w:val="Standaardalinea-lettertype"/>
    <w:link w:val="Datum"/>
    <w:uiPriority w:val="99"/>
    <w:semiHidden/>
    <w:rsid w:val="00AA75F6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A75F6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A75F6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A75F6"/>
  </w:style>
  <w:style w:type="character" w:styleId="Nadruk">
    <w:name w:val="Emphasis"/>
    <w:basedOn w:val="Standaardalinea-lettertype"/>
    <w:uiPriority w:val="10"/>
    <w:semiHidden/>
    <w:unhideWhenUsed/>
    <w:rsid w:val="00AA75F6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A75F6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A75F6"/>
    <w:rPr>
      <w:szCs w:val="20"/>
    </w:rPr>
  </w:style>
  <w:style w:type="table" w:styleId="Rastertabel1licht">
    <w:name w:val="Grid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acroniem">
    <w:name w:val="HTML Acronym"/>
    <w:basedOn w:val="Standaardalinea-lettertype"/>
    <w:uiPriority w:val="99"/>
    <w:semiHidden/>
    <w:unhideWhenUsed/>
    <w:rsid w:val="00AA75F6"/>
  </w:style>
  <w:style w:type="paragraph" w:styleId="HTML-adres">
    <w:name w:val="HTML Address"/>
    <w:basedOn w:val="Standaard"/>
    <w:link w:val="HTML-adre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A75F6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AA75F6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A75F6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D03E5"/>
    <w:rPr>
      <w:i/>
      <w:iCs/>
      <w:color w:val="D0181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chtraster">
    <w:name w:val="Light Grid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A75F6"/>
  </w:style>
  <w:style w:type="paragraph" w:styleId="Lijst">
    <w:name w:val="List"/>
    <w:basedOn w:val="Standaard"/>
    <w:uiPriority w:val="99"/>
    <w:semiHidden/>
    <w:unhideWhenUsed/>
    <w:rsid w:val="00AA75F6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A75F6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A75F6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A75F6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A75F6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AA75F6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A75F6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A75F6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A75F6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A75F6"/>
  </w:style>
  <w:style w:type="character" w:styleId="Paginanummer">
    <w:name w:val="page number"/>
    <w:basedOn w:val="Standaardalinea-lettertype"/>
    <w:uiPriority w:val="99"/>
    <w:semiHidden/>
    <w:unhideWhenUsed/>
    <w:rsid w:val="00AA75F6"/>
  </w:style>
  <w:style w:type="table" w:styleId="Onopgemaaktetabel1">
    <w:name w:val="Plain Table 1"/>
    <w:basedOn w:val="Standaard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A75F6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A75F6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AA75F6"/>
  </w:style>
  <w:style w:type="character" w:customStyle="1" w:styleId="AanhefChar">
    <w:name w:val="Aanhef Char"/>
    <w:basedOn w:val="Standaardalinea-lettertype"/>
    <w:link w:val="Aanhef"/>
    <w:uiPriority w:val="99"/>
    <w:semiHidden/>
    <w:rsid w:val="00AA75F6"/>
  </w:style>
  <w:style w:type="paragraph" w:styleId="Handtekening">
    <w:name w:val="Signature"/>
    <w:basedOn w:val="Standaard"/>
    <w:link w:val="Handteken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AA75F6"/>
  </w:style>
  <w:style w:type="character" w:styleId="Zwaar">
    <w:name w:val="Strong"/>
    <w:basedOn w:val="Standaardalinea-lettertype"/>
    <w:uiPriority w:val="22"/>
    <w:semiHidden/>
    <w:unhideWhenUsed/>
    <w:qFormat/>
    <w:rsid w:val="00AA75F6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A75F6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A75F6"/>
  </w:style>
  <w:style w:type="table" w:styleId="Professioneletabel">
    <w:name w:val="Table Professional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A75F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A75F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A75F6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A75F6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A75F6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A75F6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A75F6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A75F6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A75F6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yusufkaan.bican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uf\AppData\Roaming\Microsoft\Templates\Verzorgd%20cv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F3DCB83DC340A6BA600DCF9EB739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8B9EB2-E210-48E7-A677-4B658F0D19E0}"/>
      </w:docPartPr>
      <w:docPartBody>
        <w:p w:rsidR="00DA4131" w:rsidRDefault="00000000">
          <w:pPr>
            <w:pStyle w:val="B0F3DCB83DC340A6BA600DCF9EB739F2"/>
          </w:pPr>
          <w:r w:rsidRPr="00906BEE">
            <w:rPr>
              <w:lang w:bidi="nl-NL"/>
            </w:rPr>
            <w:t>Vaardigheden</w:t>
          </w:r>
        </w:p>
      </w:docPartBody>
    </w:docPart>
    <w:docPart>
      <w:docPartPr>
        <w:name w:val="A7439F6023BC44A596FD0E9F740C92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8C7334-E57E-477F-8D13-03B68D1A193B}"/>
      </w:docPartPr>
      <w:docPartBody>
        <w:p w:rsidR="00DA4131" w:rsidRDefault="00000000">
          <w:pPr>
            <w:pStyle w:val="A7439F6023BC44A596FD0E9F740C92BB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33938230DBAB48CBA23B26BD1316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4B3250-5F66-4A64-983A-CA42E592FDB7}"/>
      </w:docPartPr>
      <w:docPartBody>
        <w:p w:rsidR="00DA4131" w:rsidRDefault="00000000">
          <w:pPr>
            <w:pStyle w:val="33938230DBAB48CBA23B26BD1316DA9A"/>
          </w:pPr>
          <w:r w:rsidRPr="007D6458">
            <w:rPr>
              <w:lang w:bidi="nl-NL"/>
            </w:rPr>
            <w:t>Beroep of bedrijfstak</w:t>
          </w:r>
        </w:p>
      </w:docPartBody>
    </w:docPart>
    <w:docPart>
      <w:docPartPr>
        <w:name w:val="0B43F61E5B584EE6825DB95412FD16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B94521-75E1-4CBD-8800-32E37FB675E1}"/>
      </w:docPartPr>
      <w:docPartBody>
        <w:p w:rsidR="00DA4131" w:rsidRDefault="00000000">
          <w:pPr>
            <w:pStyle w:val="0B43F61E5B584EE6825DB95412FD168A"/>
          </w:pPr>
          <w:r w:rsidRPr="007D6458">
            <w:rPr>
              <w:lang w:bidi="nl-NL"/>
            </w:rPr>
            <w:t>Koppeling naar andere online-eigenschappen: Portfolio/website/blog</w:t>
          </w:r>
        </w:p>
      </w:docPartBody>
    </w:docPart>
    <w:docPart>
      <w:docPartPr>
        <w:name w:val="3D23A448DD0F46CFB19CCDC0472070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97A2B0-8CCD-4615-ACD7-D40ACCD4F619}"/>
      </w:docPartPr>
      <w:docPartBody>
        <w:p w:rsidR="00DA4131" w:rsidRDefault="00000000">
          <w:pPr>
            <w:pStyle w:val="3D23A448DD0F46CFB19CCDC047207039"/>
          </w:pPr>
          <w:r w:rsidRPr="00906BEE">
            <w:rPr>
              <w:lang w:bidi="nl-NL"/>
            </w:rPr>
            <w:t>Werkervaring</w:t>
          </w:r>
        </w:p>
      </w:docPartBody>
    </w:docPart>
    <w:docPart>
      <w:docPartPr>
        <w:name w:val="8546AC51D7464BA4A2D791815F00E1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785EDE-685D-4EA1-B7DA-6FD8EA6A61EC}"/>
      </w:docPartPr>
      <w:docPartBody>
        <w:p w:rsidR="00DA4131" w:rsidRDefault="00000000">
          <w:pPr>
            <w:pStyle w:val="8546AC51D7464BA4A2D791815F00E1EA"/>
          </w:pPr>
          <w:r w:rsidRPr="00906BEE">
            <w:rPr>
              <w:lang w:bidi="nl-NL"/>
            </w:rPr>
            <w:t>Opleiding</w:t>
          </w:r>
        </w:p>
      </w:docPartBody>
    </w:docPart>
    <w:docPart>
      <w:docPartPr>
        <w:name w:val="B0FBD9119E6A43838340577FE1E9BC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FCCB77-6B9F-4613-8949-AE8D07F47A3E}"/>
      </w:docPartPr>
      <w:docPartBody>
        <w:p w:rsidR="00DA4131" w:rsidRDefault="00365352" w:rsidP="00365352">
          <w:pPr>
            <w:pStyle w:val="B0FBD9119E6A43838340577FE1E9BC88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831C43B387A04360A4B1608A245300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7F60CA-3617-451E-969A-F7D9CDE806C4}"/>
      </w:docPartPr>
      <w:docPartBody>
        <w:p w:rsidR="00DA4131" w:rsidRDefault="00365352" w:rsidP="00365352">
          <w:pPr>
            <w:pStyle w:val="831C43B387A04360A4B1608A245300E3"/>
          </w:pPr>
          <w:r w:rsidRPr="007D6458">
            <w:rPr>
              <w:lang w:bidi="nl-NL"/>
            </w:rPr>
            <w:t>Beroep of bedrijfstak</w:t>
          </w:r>
        </w:p>
      </w:docPartBody>
    </w:docPart>
    <w:docPart>
      <w:docPartPr>
        <w:name w:val="F49BD5C329C044B9BF8A814344A3B6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AB68BA-0DEE-4519-AA97-0F0923CCBB78}"/>
      </w:docPartPr>
      <w:docPartBody>
        <w:p w:rsidR="00DA4131" w:rsidRDefault="00365352" w:rsidP="00365352">
          <w:pPr>
            <w:pStyle w:val="F49BD5C329C044B9BF8A814344A3B643"/>
          </w:pPr>
          <w:r w:rsidRPr="007D6458">
            <w:rPr>
              <w:lang w:bidi="nl-NL"/>
            </w:rPr>
            <w:t>Koppeling naar andere online-eigenschappen: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52"/>
    <w:rsid w:val="000A3E62"/>
    <w:rsid w:val="00137E73"/>
    <w:rsid w:val="00365352"/>
    <w:rsid w:val="005643DC"/>
    <w:rsid w:val="0079342D"/>
    <w:rsid w:val="00A00FC9"/>
    <w:rsid w:val="00B5602A"/>
    <w:rsid w:val="00D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0F3DCB83DC340A6BA600DCF9EB739F2">
    <w:name w:val="B0F3DCB83DC340A6BA600DCF9EB739F2"/>
  </w:style>
  <w:style w:type="paragraph" w:customStyle="1" w:styleId="A7439F6023BC44A596FD0E9F740C92BB">
    <w:name w:val="A7439F6023BC44A596FD0E9F740C92BB"/>
  </w:style>
  <w:style w:type="paragraph" w:customStyle="1" w:styleId="33938230DBAB48CBA23B26BD1316DA9A">
    <w:name w:val="33938230DBAB48CBA23B26BD1316DA9A"/>
  </w:style>
  <w:style w:type="paragraph" w:customStyle="1" w:styleId="0B43F61E5B584EE6825DB95412FD168A">
    <w:name w:val="0B43F61E5B584EE6825DB95412FD168A"/>
  </w:style>
  <w:style w:type="paragraph" w:customStyle="1" w:styleId="3D23A448DD0F46CFB19CCDC047207039">
    <w:name w:val="3D23A448DD0F46CFB19CCDC047207039"/>
  </w:style>
  <w:style w:type="paragraph" w:customStyle="1" w:styleId="8546AC51D7464BA4A2D791815F00E1EA">
    <w:name w:val="8546AC51D7464BA4A2D791815F00E1EA"/>
  </w:style>
  <w:style w:type="paragraph" w:customStyle="1" w:styleId="B0FBD9119E6A43838340577FE1E9BC88">
    <w:name w:val="B0FBD9119E6A43838340577FE1E9BC88"/>
    <w:rsid w:val="00365352"/>
  </w:style>
  <w:style w:type="paragraph" w:customStyle="1" w:styleId="831C43B387A04360A4B1608A245300E3">
    <w:name w:val="831C43B387A04360A4B1608A245300E3"/>
    <w:rsid w:val="00365352"/>
  </w:style>
  <w:style w:type="paragraph" w:customStyle="1" w:styleId="F49BD5C329C044B9BF8A814344A3B643">
    <w:name w:val="F49BD5C329C044B9BF8A814344A3B643"/>
    <w:rsid w:val="00365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Verzorgd cv, ontworpen door MOO</Template>
  <TotalTime>0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>|</dc:description>
  <cp:lastModifiedBy/>
  <cp:revision>1</cp:revision>
  <dcterms:created xsi:type="dcterms:W3CDTF">2022-09-29T11:53:00Z</dcterms:created>
  <dcterms:modified xsi:type="dcterms:W3CDTF">2022-10-12T21:09:00Z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